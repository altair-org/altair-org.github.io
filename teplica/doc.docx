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59" w:rsidRDefault="00910859" w:rsidP="00B35023">
      <w:pPr>
        <w:jc w:val="center"/>
      </w:pPr>
    </w:p>
    <w:p w:rsidR="00AF4EE0" w:rsidRDefault="00AF4EE0" w:rsidP="00B35023">
      <w:pPr>
        <w:jc w:val="center"/>
      </w:pPr>
    </w:p>
    <w:p w:rsidR="00AF4EE0" w:rsidRDefault="00AF4EE0" w:rsidP="00B35023">
      <w:pPr>
        <w:jc w:val="center"/>
      </w:pPr>
    </w:p>
    <w:p w:rsidR="00AF4EE0" w:rsidRDefault="00AF4EE0" w:rsidP="00B35023">
      <w:pPr>
        <w:jc w:val="center"/>
      </w:pPr>
    </w:p>
    <w:p w:rsidR="00AF4EE0" w:rsidRDefault="00AF4EE0" w:rsidP="00B35023">
      <w:pPr>
        <w:jc w:val="center"/>
      </w:pPr>
    </w:p>
    <w:p w:rsidR="00AF4EE0" w:rsidRDefault="00AF4EE0" w:rsidP="00B35023">
      <w:pPr>
        <w:jc w:val="center"/>
      </w:pPr>
    </w:p>
    <w:p w:rsidR="0085528B" w:rsidRDefault="0085528B" w:rsidP="00B35023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4"/>
        <w:gridCol w:w="6758"/>
      </w:tblGrid>
      <w:tr w:rsidR="00AF4EE0" w:rsidTr="00AF4EE0">
        <w:trPr>
          <w:trHeight w:val="503"/>
        </w:trPr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Общество с ограниченной ответственностью «ИНЖЕНЕРНЫЕ И СТРОИТЕЛЬНЫЕ СИСТЕМЫ»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</w:rPr>
              <w:t>ИНН/КПП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5029185811/502901001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Расчетный счет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№ 40702810702580000328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</w:rPr>
              <w:t>БАНК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ОАО «АЛЬФА-БАНК»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БИК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044525593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Корреспондентский счет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№ 30101810200000000593 в ОПЕРУ МОСКВА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  <w:lang w:eastAsia="en-US"/>
              </w:rPr>
            </w:pPr>
          </w:p>
          <w:p w:rsidR="00AF4EE0" w:rsidRPr="00AF4EE0" w:rsidRDefault="00AF4EE0" w:rsidP="00AF4EE0">
            <w:pPr>
              <w:rPr>
                <w:b/>
                <w:sz w:val="32"/>
                <w:szCs w:val="32"/>
                <w:lang w:eastAsia="en-US"/>
              </w:rPr>
            </w:pPr>
          </w:p>
          <w:p w:rsidR="00AF4EE0" w:rsidRPr="00AF4EE0" w:rsidRDefault="00AF4EE0" w:rsidP="00AF4EE0">
            <w:pPr>
              <w:rPr>
                <w:b/>
                <w:sz w:val="32"/>
                <w:szCs w:val="32"/>
                <w:lang w:eastAsia="en-US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Юридический адрес:</w:t>
            </w:r>
          </w:p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  <w:lang w:eastAsia="en-US"/>
              </w:rPr>
            </w:pPr>
            <w:r w:rsidRPr="00AF4EE0">
              <w:rPr>
                <w:sz w:val="30"/>
                <w:szCs w:val="30"/>
                <w:lang w:eastAsia="en-US"/>
              </w:rPr>
              <w:t>141006</w:t>
            </w:r>
          </w:p>
          <w:p w:rsidR="00AF4EE0" w:rsidRPr="00AF4EE0" w:rsidRDefault="00AF4EE0" w:rsidP="00AF4EE0">
            <w:pPr>
              <w:rPr>
                <w:sz w:val="30"/>
                <w:szCs w:val="30"/>
                <w:lang w:eastAsia="en-US"/>
              </w:rPr>
            </w:pPr>
            <w:r w:rsidRPr="00AF4EE0">
              <w:rPr>
                <w:sz w:val="30"/>
                <w:szCs w:val="30"/>
                <w:lang w:eastAsia="en-US"/>
              </w:rPr>
              <w:t>Московская обл.</w:t>
            </w:r>
          </w:p>
          <w:p w:rsidR="00AF4EE0" w:rsidRPr="00AF4EE0" w:rsidRDefault="00AF4EE0" w:rsidP="00AF4EE0">
            <w:pPr>
              <w:rPr>
                <w:sz w:val="30"/>
                <w:szCs w:val="30"/>
                <w:lang w:eastAsia="en-US"/>
              </w:rPr>
            </w:pPr>
            <w:r w:rsidRPr="00AF4EE0">
              <w:rPr>
                <w:sz w:val="30"/>
                <w:szCs w:val="30"/>
                <w:lang w:eastAsia="en-US"/>
              </w:rPr>
              <w:t>г. Мытищи</w:t>
            </w:r>
          </w:p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Олимпийский проспект, владение 13, строение 1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</w:p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</w:rPr>
              <w:t>Фактический адрес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  <w:lang w:eastAsia="en-US"/>
              </w:rPr>
            </w:pPr>
            <w:r w:rsidRPr="00AF4EE0">
              <w:rPr>
                <w:sz w:val="30"/>
                <w:szCs w:val="30"/>
                <w:lang w:eastAsia="en-US"/>
              </w:rPr>
              <w:t>141006</w:t>
            </w:r>
          </w:p>
          <w:p w:rsidR="00AF4EE0" w:rsidRPr="00AF4EE0" w:rsidRDefault="00AF4EE0" w:rsidP="00AF4EE0">
            <w:pPr>
              <w:rPr>
                <w:sz w:val="30"/>
                <w:szCs w:val="30"/>
                <w:lang w:eastAsia="en-US"/>
              </w:rPr>
            </w:pPr>
            <w:r w:rsidRPr="00AF4EE0">
              <w:rPr>
                <w:sz w:val="30"/>
                <w:szCs w:val="30"/>
                <w:lang w:eastAsia="en-US"/>
              </w:rPr>
              <w:t>Московская обл.</w:t>
            </w:r>
          </w:p>
          <w:p w:rsidR="00AF4EE0" w:rsidRPr="00AF4EE0" w:rsidRDefault="00AF4EE0" w:rsidP="00AF4EE0">
            <w:pPr>
              <w:rPr>
                <w:sz w:val="30"/>
                <w:szCs w:val="30"/>
                <w:lang w:eastAsia="en-US"/>
              </w:rPr>
            </w:pPr>
            <w:r w:rsidRPr="00AF4EE0">
              <w:rPr>
                <w:sz w:val="30"/>
                <w:szCs w:val="30"/>
                <w:lang w:eastAsia="en-US"/>
              </w:rPr>
              <w:t>г. Мытищи</w:t>
            </w:r>
          </w:p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Олимпийский проспект, владение 13, строение 1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Генеральный директор</w:t>
            </w:r>
          </w:p>
        </w:tc>
        <w:tc>
          <w:tcPr>
            <w:tcW w:w="6758" w:type="dxa"/>
          </w:tcPr>
          <w:p w:rsidR="00D654C4" w:rsidRPr="00AF4EE0" w:rsidRDefault="00D654C4" w:rsidP="001C0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eastAsia="en-US"/>
              </w:rPr>
              <w:t>Бидва Павел Игоревич с 30.06.2015</w:t>
            </w:r>
            <w:r w:rsidR="001C029E">
              <w:rPr>
                <w:sz w:val="30"/>
                <w:szCs w:val="30"/>
                <w:lang w:eastAsia="en-US"/>
              </w:rPr>
              <w:t xml:space="preserve"> на основании Устава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ОГРН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1145029006165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ОКАТО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46234501000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ОКПО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33024665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  <w:lang w:eastAsia="en-US"/>
              </w:rPr>
              <w:t>ОКТМО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  <w:lang w:eastAsia="en-US"/>
              </w:rPr>
              <w:t>46634101001</w:t>
            </w:r>
          </w:p>
        </w:tc>
      </w:tr>
      <w:tr w:rsidR="00AF4EE0" w:rsidTr="00AF4EE0">
        <w:tc>
          <w:tcPr>
            <w:tcW w:w="3794" w:type="dxa"/>
          </w:tcPr>
          <w:p w:rsidR="00AF4EE0" w:rsidRPr="00AF4EE0" w:rsidRDefault="00AF4EE0" w:rsidP="00AF4EE0">
            <w:pPr>
              <w:rPr>
                <w:b/>
                <w:sz w:val="32"/>
                <w:szCs w:val="32"/>
              </w:rPr>
            </w:pPr>
            <w:r w:rsidRPr="00AF4EE0">
              <w:rPr>
                <w:b/>
                <w:sz w:val="32"/>
                <w:szCs w:val="32"/>
              </w:rPr>
              <w:t>ОКОПФ</w:t>
            </w:r>
          </w:p>
        </w:tc>
        <w:tc>
          <w:tcPr>
            <w:tcW w:w="6758" w:type="dxa"/>
          </w:tcPr>
          <w:p w:rsidR="00AF4EE0" w:rsidRPr="00AF4EE0" w:rsidRDefault="00AF4EE0" w:rsidP="00AF4EE0">
            <w:pPr>
              <w:rPr>
                <w:sz w:val="30"/>
                <w:szCs w:val="30"/>
              </w:rPr>
            </w:pPr>
            <w:r w:rsidRPr="00AF4EE0">
              <w:rPr>
                <w:sz w:val="30"/>
                <w:szCs w:val="30"/>
              </w:rPr>
              <w:t>12165</w:t>
            </w:r>
          </w:p>
        </w:tc>
      </w:tr>
      <w:tr w:rsidR="004C75B9" w:rsidTr="00AF4EE0">
        <w:tc>
          <w:tcPr>
            <w:tcW w:w="3794" w:type="dxa"/>
          </w:tcPr>
          <w:p w:rsidR="004C75B9" w:rsidRPr="00AF4EE0" w:rsidRDefault="004C75B9" w:rsidP="00AF4E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Сайт</w:t>
            </w:r>
          </w:p>
        </w:tc>
        <w:tc>
          <w:tcPr>
            <w:tcW w:w="6758" w:type="dxa"/>
          </w:tcPr>
          <w:p w:rsidR="004C75B9" w:rsidRPr="00AF4EE0" w:rsidRDefault="00092BA1" w:rsidP="00AF4EE0">
            <w:pPr>
              <w:rPr>
                <w:sz w:val="30"/>
                <w:szCs w:val="30"/>
              </w:rPr>
            </w:pPr>
            <w:r w:rsidRPr="00092BA1">
              <w:rPr>
                <w:sz w:val="30"/>
                <w:szCs w:val="30"/>
              </w:rPr>
              <w:t>http://iss-gk.ru</w:t>
            </w:r>
          </w:p>
        </w:tc>
      </w:tr>
      <w:tr w:rsidR="004C75B9" w:rsidRPr="00092BA1" w:rsidTr="00AF4EE0">
        <w:tc>
          <w:tcPr>
            <w:tcW w:w="3794" w:type="dxa"/>
          </w:tcPr>
          <w:p w:rsidR="004C75B9" w:rsidRPr="004C75B9" w:rsidRDefault="004C75B9" w:rsidP="00AF4EE0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Email</w:t>
            </w:r>
          </w:p>
        </w:tc>
        <w:tc>
          <w:tcPr>
            <w:tcW w:w="6758" w:type="dxa"/>
          </w:tcPr>
          <w:p w:rsidR="004C75B9" w:rsidRPr="00092BA1" w:rsidRDefault="00092BA1" w:rsidP="00AF4EE0">
            <w:pPr>
              <w:rPr>
                <w:sz w:val="30"/>
                <w:szCs w:val="30"/>
                <w:lang w:val="en-US"/>
              </w:rPr>
            </w:pPr>
            <w:hyperlink r:id="rId9" w:history="1">
              <w:r w:rsidRPr="00256EAB">
                <w:rPr>
                  <w:rStyle w:val="a5"/>
                  <w:sz w:val="30"/>
                  <w:szCs w:val="30"/>
                  <w:lang w:val="en-US"/>
                </w:rPr>
                <w:t>info@iss-gk.ru</w:t>
              </w:r>
            </w:hyperlink>
            <w:r w:rsidRPr="00092BA1">
              <w:rPr>
                <w:sz w:val="30"/>
                <w:szCs w:val="30"/>
                <w:lang w:val="en-US"/>
              </w:rPr>
              <w:t xml:space="preserve">, 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sz w:val="30"/>
                <w:szCs w:val="30"/>
                <w:lang w:val="en-US"/>
              </w:rPr>
              <w:t>zakaz@iss-gk.ru</w:t>
            </w:r>
          </w:p>
        </w:tc>
      </w:tr>
      <w:tr w:rsidR="004C75B9" w:rsidTr="00AF4EE0">
        <w:tc>
          <w:tcPr>
            <w:tcW w:w="3794" w:type="dxa"/>
          </w:tcPr>
          <w:p w:rsidR="004C75B9" w:rsidRPr="004C75B9" w:rsidRDefault="004C75B9" w:rsidP="00AF4EE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Телефон</w:t>
            </w:r>
          </w:p>
        </w:tc>
        <w:tc>
          <w:tcPr>
            <w:tcW w:w="6758" w:type="dxa"/>
          </w:tcPr>
          <w:p w:rsidR="004C75B9" w:rsidRPr="004C75B9" w:rsidRDefault="004C75B9" w:rsidP="00AF4E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8 499 553 81 40</w:t>
            </w:r>
          </w:p>
        </w:tc>
      </w:tr>
    </w:tbl>
    <w:p w:rsidR="0085528B" w:rsidRPr="0085528B" w:rsidRDefault="0085528B" w:rsidP="00B35023">
      <w:pPr>
        <w:jc w:val="center"/>
        <w:rPr>
          <w:sz w:val="32"/>
          <w:szCs w:val="32"/>
        </w:rPr>
      </w:pPr>
    </w:p>
    <w:p w:rsidR="00910859" w:rsidRDefault="00910859" w:rsidP="00B35023">
      <w:pPr>
        <w:jc w:val="center"/>
      </w:pPr>
    </w:p>
    <w:sectPr w:rsidR="00910859" w:rsidSect="00970C77">
      <w:headerReference w:type="default" r:id="rId10"/>
      <w:footerReference w:type="default" r:id="rId11"/>
      <w:footerReference w:type="first" r:id="rId12"/>
      <w:pgSz w:w="11906" w:h="16838"/>
      <w:pgMar w:top="2098" w:right="850" w:bottom="1438" w:left="720" w:header="360" w:footer="2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7C4" w:rsidRDefault="00F647C4">
      <w:r>
        <w:separator/>
      </w:r>
    </w:p>
  </w:endnote>
  <w:endnote w:type="continuationSeparator" w:id="0">
    <w:p w:rsidR="00F647C4" w:rsidRDefault="00F6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86" w:type="dxa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786"/>
      <w:gridCol w:w="6400"/>
    </w:tblGrid>
    <w:tr w:rsidR="00B00048" w:rsidRPr="00BC3B46" w:rsidTr="00BC3B46">
      <w:trPr>
        <w:trHeight w:val="935"/>
      </w:trPr>
      <w:tc>
        <w:tcPr>
          <w:tcW w:w="4786" w:type="dxa"/>
          <w:shd w:val="clear" w:color="auto" w:fill="auto"/>
        </w:tcPr>
        <w:p w:rsidR="00B00048" w:rsidRPr="00BC3B46" w:rsidRDefault="00B00048" w:rsidP="00B00048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>Р</w:t>
          </w:r>
          <w:r w:rsidR="00061309">
            <w:rPr>
              <w:rFonts w:ascii="Arial" w:hAnsi="Arial" w:cs="Arial"/>
              <w:sz w:val="18"/>
              <w:szCs w:val="18"/>
            </w:rPr>
            <w:t xml:space="preserve">асчетный счет: </w:t>
          </w:r>
          <w:r w:rsidR="00061309" w:rsidRPr="00061309">
            <w:rPr>
              <w:rFonts w:ascii="Arial" w:hAnsi="Arial" w:cs="Arial"/>
              <w:sz w:val="18"/>
              <w:szCs w:val="18"/>
            </w:rPr>
            <w:t>40702810702580000328</w:t>
          </w:r>
        </w:p>
        <w:p w:rsidR="00B00048" w:rsidRPr="00BC3B46" w:rsidRDefault="00B00048" w:rsidP="00B00048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 xml:space="preserve">Наименование Банка: </w:t>
          </w:r>
          <w:r w:rsidR="00061309" w:rsidRPr="00061309">
            <w:rPr>
              <w:rFonts w:ascii="Arial" w:hAnsi="Arial" w:cs="Arial"/>
              <w:sz w:val="18"/>
              <w:szCs w:val="18"/>
            </w:rPr>
            <w:t>ОАО «АЛЬФА-БАНК»</w:t>
          </w:r>
        </w:p>
        <w:p w:rsidR="00B00048" w:rsidRPr="00BC3B46" w:rsidRDefault="00B00048" w:rsidP="00BC3B46">
          <w:pPr>
            <w:spacing w:before="29"/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 xml:space="preserve">Корреспондентский счет: </w:t>
          </w:r>
          <w:r w:rsidR="00061309" w:rsidRPr="00061309">
            <w:rPr>
              <w:rFonts w:ascii="Arial" w:hAnsi="Arial" w:cs="Arial"/>
              <w:sz w:val="18"/>
              <w:szCs w:val="18"/>
            </w:rPr>
            <w:t>30101810200000000593</w:t>
          </w:r>
        </w:p>
        <w:p w:rsidR="00B00048" w:rsidRPr="00BC3B46" w:rsidRDefault="00061309" w:rsidP="00B00048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БИК: </w:t>
          </w:r>
          <w:r w:rsidRPr="00061309">
            <w:rPr>
              <w:rFonts w:ascii="Arial" w:hAnsi="Arial" w:cs="Arial"/>
              <w:sz w:val="18"/>
              <w:szCs w:val="18"/>
            </w:rPr>
            <w:t>044525593</w:t>
          </w:r>
        </w:p>
        <w:p w:rsidR="00B00048" w:rsidRPr="00BC3B46" w:rsidRDefault="00061309" w:rsidP="00B00048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ОГРН:</w:t>
          </w:r>
          <w:r>
            <w:t xml:space="preserve"> </w:t>
          </w:r>
          <w:r w:rsidRPr="00061309">
            <w:rPr>
              <w:rFonts w:ascii="Arial" w:hAnsi="Arial" w:cs="Arial"/>
              <w:sz w:val="18"/>
              <w:szCs w:val="18"/>
            </w:rPr>
            <w:t>1145029006165</w:t>
          </w:r>
        </w:p>
        <w:p w:rsidR="00B00048" w:rsidRPr="00BC3B46" w:rsidRDefault="00B00048" w:rsidP="00B00048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>Идентификационный номер (ИНН):</w:t>
          </w:r>
          <w:r w:rsidR="00061309">
            <w:t xml:space="preserve"> </w:t>
          </w:r>
          <w:r w:rsidR="00061309" w:rsidRPr="00061309">
            <w:rPr>
              <w:rFonts w:ascii="Arial" w:hAnsi="Arial" w:cs="Arial"/>
              <w:sz w:val="18"/>
              <w:szCs w:val="18"/>
            </w:rPr>
            <w:t>5029185811</w:t>
          </w:r>
          <w:r w:rsidRPr="00BC3B46">
            <w:rPr>
              <w:rFonts w:ascii="Arial" w:hAnsi="Arial" w:cs="Arial"/>
              <w:sz w:val="18"/>
              <w:szCs w:val="18"/>
            </w:rPr>
            <w:t xml:space="preserve"> </w:t>
          </w:r>
        </w:p>
        <w:p w:rsidR="00B00048" w:rsidRPr="00BC3B46" w:rsidRDefault="00B00048" w:rsidP="00061309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 xml:space="preserve">Код постановки на учет (КПП): </w:t>
          </w:r>
          <w:r w:rsidR="00061309" w:rsidRPr="00061309">
            <w:rPr>
              <w:rFonts w:ascii="Arial" w:hAnsi="Arial" w:cs="Arial"/>
              <w:sz w:val="18"/>
              <w:szCs w:val="18"/>
            </w:rPr>
            <w:t>502901001</w:t>
          </w:r>
        </w:p>
      </w:tc>
      <w:tc>
        <w:tcPr>
          <w:tcW w:w="6400" w:type="dxa"/>
          <w:shd w:val="clear" w:color="auto" w:fill="auto"/>
        </w:tcPr>
        <w:p w:rsidR="005A4251" w:rsidRDefault="00B00048" w:rsidP="00BC3B46">
          <w:pPr>
            <w:shd w:val="clear" w:color="auto" w:fill="FFFFFF"/>
            <w:rPr>
              <w:rFonts w:ascii="Arial" w:eastAsia="Calibri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 xml:space="preserve">Юридический адрес: </w:t>
          </w:r>
          <w:r w:rsidR="005A4251" w:rsidRPr="005A4251">
            <w:rPr>
              <w:rFonts w:ascii="Arial" w:eastAsia="Calibri" w:hAnsi="Arial" w:cs="Arial"/>
              <w:sz w:val="18"/>
              <w:szCs w:val="18"/>
            </w:rPr>
            <w:t xml:space="preserve">Россия141006, Московская </w:t>
          </w:r>
          <w:proofErr w:type="spellStart"/>
          <w:r w:rsidR="005A4251" w:rsidRPr="005A4251">
            <w:rPr>
              <w:rFonts w:ascii="Arial" w:eastAsia="Calibri" w:hAnsi="Arial" w:cs="Arial"/>
              <w:sz w:val="18"/>
              <w:szCs w:val="18"/>
            </w:rPr>
            <w:t>обл</w:t>
          </w:r>
          <w:proofErr w:type="spellEnd"/>
          <w:r w:rsidR="005A4251" w:rsidRPr="005A4251">
            <w:rPr>
              <w:rFonts w:ascii="Arial" w:eastAsia="Calibri" w:hAnsi="Arial" w:cs="Arial"/>
              <w:sz w:val="18"/>
              <w:szCs w:val="18"/>
            </w:rPr>
            <w:t>.</w:t>
          </w:r>
          <w:proofErr w:type="gramStart"/>
          <w:r w:rsidR="005A4251" w:rsidRPr="005A4251">
            <w:rPr>
              <w:rFonts w:ascii="Arial" w:eastAsia="Calibri" w:hAnsi="Arial" w:cs="Arial"/>
              <w:sz w:val="18"/>
              <w:szCs w:val="18"/>
            </w:rPr>
            <w:t>,г</w:t>
          </w:r>
          <w:proofErr w:type="gramEnd"/>
          <w:r w:rsidR="005A4251" w:rsidRPr="005A4251">
            <w:rPr>
              <w:rFonts w:ascii="Arial" w:eastAsia="Calibri" w:hAnsi="Arial" w:cs="Arial"/>
              <w:sz w:val="18"/>
              <w:szCs w:val="18"/>
            </w:rPr>
            <w:t>. Мытищи Оли</w:t>
          </w:r>
          <w:r w:rsidR="005A4251" w:rsidRPr="005A4251">
            <w:rPr>
              <w:rFonts w:ascii="Arial" w:eastAsia="Calibri" w:hAnsi="Arial" w:cs="Arial"/>
              <w:sz w:val="18"/>
              <w:szCs w:val="18"/>
            </w:rPr>
            <w:t>м</w:t>
          </w:r>
          <w:r w:rsidR="005A4251" w:rsidRPr="005A4251">
            <w:rPr>
              <w:rFonts w:ascii="Arial" w:eastAsia="Calibri" w:hAnsi="Arial" w:cs="Arial"/>
              <w:sz w:val="18"/>
              <w:szCs w:val="18"/>
            </w:rPr>
            <w:t>пийский проспект, владение 13, стр. 1</w:t>
          </w:r>
        </w:p>
        <w:p w:rsidR="00B00048" w:rsidRPr="00BC3B46" w:rsidRDefault="00B00048" w:rsidP="00BC3B46">
          <w:pPr>
            <w:shd w:val="clear" w:color="auto" w:fill="FFFFFF"/>
            <w:rPr>
              <w:rFonts w:ascii="Arial" w:hAnsi="Arial" w:cs="Arial"/>
              <w:color w:val="000000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 xml:space="preserve">Почтовый адрес: </w:t>
          </w:r>
          <w:r w:rsidR="005A4251" w:rsidRPr="005A4251">
            <w:rPr>
              <w:rFonts w:ascii="Arial" w:hAnsi="Arial" w:cs="Arial"/>
              <w:sz w:val="18"/>
              <w:szCs w:val="18"/>
            </w:rPr>
            <w:t xml:space="preserve">Россия141006, Московская </w:t>
          </w:r>
          <w:proofErr w:type="spellStart"/>
          <w:r w:rsidR="005A4251" w:rsidRPr="005A4251">
            <w:rPr>
              <w:rFonts w:ascii="Arial" w:hAnsi="Arial" w:cs="Arial"/>
              <w:sz w:val="18"/>
              <w:szCs w:val="18"/>
            </w:rPr>
            <w:t>обл</w:t>
          </w:r>
          <w:proofErr w:type="spellEnd"/>
          <w:r w:rsidR="005A4251" w:rsidRPr="005A4251">
            <w:rPr>
              <w:rFonts w:ascii="Arial" w:hAnsi="Arial" w:cs="Arial"/>
              <w:sz w:val="18"/>
              <w:szCs w:val="18"/>
            </w:rPr>
            <w:t>.</w:t>
          </w:r>
          <w:proofErr w:type="gramStart"/>
          <w:r w:rsidR="005A4251" w:rsidRPr="005A4251">
            <w:rPr>
              <w:rFonts w:ascii="Arial" w:hAnsi="Arial" w:cs="Arial"/>
              <w:sz w:val="18"/>
              <w:szCs w:val="18"/>
            </w:rPr>
            <w:t>,г</w:t>
          </w:r>
          <w:proofErr w:type="gramEnd"/>
          <w:r w:rsidR="005A4251" w:rsidRPr="005A4251">
            <w:rPr>
              <w:rFonts w:ascii="Arial" w:hAnsi="Arial" w:cs="Arial"/>
              <w:sz w:val="18"/>
              <w:szCs w:val="18"/>
            </w:rPr>
            <w:t>. Мытищи Олимпи</w:t>
          </w:r>
          <w:r w:rsidR="005A4251" w:rsidRPr="005A4251">
            <w:rPr>
              <w:rFonts w:ascii="Arial" w:hAnsi="Arial" w:cs="Arial"/>
              <w:sz w:val="18"/>
              <w:szCs w:val="18"/>
            </w:rPr>
            <w:t>й</w:t>
          </w:r>
          <w:r w:rsidR="005A4251" w:rsidRPr="005A4251">
            <w:rPr>
              <w:rFonts w:ascii="Arial" w:hAnsi="Arial" w:cs="Arial"/>
              <w:sz w:val="18"/>
              <w:szCs w:val="18"/>
            </w:rPr>
            <w:t>ский проспект, владение 13, стр. 1</w:t>
          </w:r>
        </w:p>
        <w:p w:rsidR="00DD5A9B" w:rsidRPr="00BC3B46" w:rsidRDefault="00DD5A9B" w:rsidP="00B00048">
          <w:pPr>
            <w:rPr>
              <w:rFonts w:ascii="Arial" w:hAnsi="Arial" w:cs="Arial"/>
              <w:sz w:val="18"/>
              <w:szCs w:val="18"/>
            </w:rPr>
          </w:pPr>
        </w:p>
        <w:p w:rsidR="00B00048" w:rsidRPr="00BC3B46" w:rsidRDefault="00B00048" w:rsidP="00B00048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>Телефоны: 8 (499) 706 83 08; 8 (499) 706 83 07</w:t>
          </w:r>
        </w:p>
        <w:p w:rsidR="00B00048" w:rsidRPr="00BC3B46" w:rsidRDefault="004449F8" w:rsidP="00B00048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  <w:lang w:val="en-US"/>
            </w:rPr>
            <w:t>E</w:t>
          </w:r>
          <w:r w:rsidR="00B00048" w:rsidRPr="00BC3B46">
            <w:rPr>
              <w:rFonts w:ascii="Arial" w:hAnsi="Arial" w:cs="Arial"/>
              <w:sz w:val="18"/>
              <w:szCs w:val="18"/>
            </w:rPr>
            <w:t>-</w:t>
          </w:r>
          <w:r w:rsidR="00B00048" w:rsidRPr="00BC3B46">
            <w:rPr>
              <w:rFonts w:ascii="Arial" w:hAnsi="Arial" w:cs="Arial"/>
              <w:sz w:val="18"/>
              <w:szCs w:val="18"/>
              <w:lang w:val="en-US"/>
            </w:rPr>
            <w:t>mail</w:t>
          </w:r>
          <w:r w:rsidR="00B00048" w:rsidRPr="00BC3B46">
            <w:rPr>
              <w:rFonts w:ascii="Arial" w:hAnsi="Arial" w:cs="Arial"/>
              <w:sz w:val="18"/>
              <w:szCs w:val="18"/>
            </w:rPr>
            <w:t xml:space="preserve">:  </w:t>
          </w:r>
          <w:hyperlink r:id="rId1" w:history="1">
            <w:r w:rsidR="00B00048" w:rsidRPr="00BC3B46">
              <w:rPr>
                <w:rStyle w:val="a5"/>
                <w:rFonts w:ascii="Arial" w:hAnsi="Arial" w:cs="Arial"/>
                <w:sz w:val="18"/>
                <w:szCs w:val="18"/>
                <w:lang w:val="en-US"/>
              </w:rPr>
              <w:t>info</w:t>
            </w:r>
            <w:r w:rsidR="00B00048" w:rsidRPr="00BC3B46">
              <w:rPr>
                <w:rStyle w:val="a5"/>
                <w:rFonts w:ascii="Arial" w:hAnsi="Arial" w:cs="Arial"/>
                <w:sz w:val="18"/>
                <w:szCs w:val="18"/>
              </w:rPr>
              <w:t>@</w:t>
            </w:r>
            <w:proofErr w:type="spellStart"/>
            <w:r w:rsidR="00B00048" w:rsidRPr="00BC3B46">
              <w:rPr>
                <w:rStyle w:val="a5"/>
                <w:rFonts w:ascii="Arial" w:hAnsi="Arial" w:cs="Arial"/>
                <w:sz w:val="18"/>
                <w:szCs w:val="18"/>
                <w:lang w:val="en-US"/>
              </w:rPr>
              <w:t>engins</w:t>
            </w:r>
            <w:proofErr w:type="spellEnd"/>
            <w:r w:rsidR="00B00048" w:rsidRPr="00BC3B46">
              <w:rPr>
                <w:rStyle w:val="a5"/>
                <w:rFonts w:ascii="Arial" w:hAnsi="Arial" w:cs="Arial"/>
                <w:sz w:val="18"/>
                <w:szCs w:val="18"/>
              </w:rPr>
              <w:t>.</w:t>
            </w:r>
            <w:proofErr w:type="spellStart"/>
            <w:r w:rsidR="00B00048" w:rsidRPr="00BC3B46">
              <w:rPr>
                <w:rStyle w:val="a5"/>
                <w:rFonts w:ascii="Arial" w:hAnsi="Arial" w:cs="Arial"/>
                <w:sz w:val="18"/>
                <w:szCs w:val="18"/>
                <w:lang w:val="en-US"/>
              </w:rPr>
              <w:t>ru</w:t>
            </w:r>
            <w:proofErr w:type="spellEnd"/>
          </w:hyperlink>
        </w:p>
        <w:p w:rsidR="00B00048" w:rsidRPr="00BC3B46" w:rsidRDefault="004449F8" w:rsidP="00B00048">
          <w:pPr>
            <w:rPr>
              <w:rFonts w:ascii="Arial" w:hAnsi="Arial" w:cs="Arial"/>
              <w:sz w:val="18"/>
              <w:szCs w:val="18"/>
            </w:rPr>
          </w:pPr>
          <w:r w:rsidRPr="00BC3B46">
            <w:rPr>
              <w:rFonts w:ascii="Arial" w:hAnsi="Arial" w:cs="Arial"/>
              <w:sz w:val="18"/>
              <w:szCs w:val="18"/>
            </w:rPr>
            <w:t>С</w:t>
          </w:r>
          <w:r w:rsidR="00B00048" w:rsidRPr="00BC3B46">
            <w:rPr>
              <w:rFonts w:ascii="Arial" w:hAnsi="Arial" w:cs="Arial"/>
              <w:sz w:val="18"/>
              <w:szCs w:val="18"/>
            </w:rPr>
            <w:t>айт</w:t>
          </w:r>
          <w:r w:rsidRPr="00BC3B46">
            <w:rPr>
              <w:rFonts w:ascii="Arial" w:hAnsi="Arial" w:cs="Arial"/>
              <w:sz w:val="18"/>
              <w:szCs w:val="18"/>
              <w:lang w:val="en-US"/>
            </w:rPr>
            <w:t>:</w:t>
          </w:r>
          <w:r w:rsidR="00B00048" w:rsidRPr="00BC3B46">
            <w:rPr>
              <w:rFonts w:ascii="Arial" w:hAnsi="Arial" w:cs="Arial"/>
              <w:sz w:val="18"/>
              <w:szCs w:val="18"/>
            </w:rPr>
            <w:t xml:space="preserve">   </w:t>
          </w:r>
          <w:r w:rsidR="00B00048" w:rsidRPr="00BC3B46">
            <w:rPr>
              <w:rFonts w:ascii="Arial" w:hAnsi="Arial" w:cs="Arial"/>
              <w:sz w:val="18"/>
              <w:szCs w:val="18"/>
              <w:lang w:val="en-US"/>
            </w:rPr>
            <w:t>www</w:t>
          </w:r>
          <w:r w:rsidR="00B00048" w:rsidRPr="00BC3B46">
            <w:rPr>
              <w:rFonts w:ascii="Arial" w:hAnsi="Arial" w:cs="Arial"/>
              <w:sz w:val="18"/>
              <w:szCs w:val="18"/>
            </w:rPr>
            <w:t>.</w:t>
          </w:r>
          <w:proofErr w:type="spellStart"/>
          <w:r w:rsidR="00B00048" w:rsidRPr="00BC3B46">
            <w:rPr>
              <w:rFonts w:ascii="Arial" w:hAnsi="Arial" w:cs="Arial"/>
              <w:sz w:val="18"/>
              <w:szCs w:val="18"/>
              <w:lang w:val="en-US"/>
            </w:rPr>
            <w:t>engins</w:t>
          </w:r>
          <w:proofErr w:type="spellEnd"/>
          <w:r w:rsidR="00B00048" w:rsidRPr="00BC3B46">
            <w:rPr>
              <w:rFonts w:ascii="Arial" w:hAnsi="Arial" w:cs="Arial"/>
              <w:sz w:val="18"/>
              <w:szCs w:val="18"/>
            </w:rPr>
            <w:t>.</w:t>
          </w:r>
          <w:proofErr w:type="spellStart"/>
          <w:r w:rsidR="00B00048" w:rsidRPr="00BC3B46">
            <w:rPr>
              <w:rFonts w:ascii="Arial" w:hAnsi="Arial" w:cs="Arial"/>
              <w:sz w:val="18"/>
              <w:szCs w:val="18"/>
              <w:lang w:val="en-US"/>
            </w:rPr>
            <w:t>ru</w:t>
          </w:r>
          <w:proofErr w:type="spellEnd"/>
        </w:p>
      </w:tc>
    </w:tr>
  </w:tbl>
  <w:p w:rsidR="00B00048" w:rsidRPr="00DD5A9B" w:rsidRDefault="00B00048" w:rsidP="00DD5A9B">
    <w:pPr>
      <w:rPr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4D3" w:rsidRDefault="003B24D3" w:rsidP="006C0DA1">
    <w:pPr>
      <w:pStyle w:val="a4"/>
      <w:tabs>
        <w:tab w:val="clear" w:pos="4677"/>
        <w:tab w:val="clear" w:pos="9355"/>
        <w:tab w:val="left" w:pos="69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7C4" w:rsidRDefault="00F647C4">
      <w:r>
        <w:separator/>
      </w:r>
    </w:p>
  </w:footnote>
  <w:footnote w:type="continuationSeparator" w:id="0">
    <w:p w:rsidR="00F647C4" w:rsidRDefault="00F64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4D3" w:rsidRDefault="006B08BA" w:rsidP="00D617B6">
    <w:pPr>
      <w:pStyle w:val="a8"/>
      <w:spacing w:before="0" w:beforeAutospacing="0" w:after="225" w:afterAutospacing="0" w:line="210" w:lineRule="atLeast"/>
      <w:ind w:left="6300"/>
      <w:rPr>
        <w:rFonts w:ascii="Arial" w:hAnsi="Arial" w:cs="Arial"/>
        <w:color w:val="383838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02FDA6E" wp14:editId="26DB9EF4">
          <wp:simplePos x="0" y="0"/>
          <wp:positionH relativeFrom="column">
            <wp:posOffset>228600</wp:posOffset>
          </wp:positionH>
          <wp:positionV relativeFrom="paragraph">
            <wp:posOffset>-39370</wp:posOffset>
          </wp:positionV>
          <wp:extent cx="2857500" cy="1209675"/>
          <wp:effectExtent l="0" t="0" r="0" b="9525"/>
          <wp:wrapNone/>
          <wp:docPr id="1" name="Рисунок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24D3">
      <w:rPr>
        <w:rFonts w:ascii="Arial" w:hAnsi="Arial" w:cs="Arial"/>
        <w:color w:val="383838"/>
        <w:sz w:val="18"/>
        <w:szCs w:val="18"/>
      </w:rPr>
      <w:t>Контактные телефоны:</w:t>
    </w:r>
    <w:r w:rsidR="003B24D3">
      <w:rPr>
        <w:rFonts w:ascii="Arial" w:hAnsi="Arial" w:cs="Arial"/>
        <w:color w:val="383838"/>
        <w:sz w:val="18"/>
        <w:szCs w:val="18"/>
      </w:rPr>
      <w:br/>
      <w:t>8-499-706-83-07; 8-499-706-83-08</w:t>
    </w:r>
  </w:p>
  <w:p w:rsidR="009F1116" w:rsidRDefault="003B24D3" w:rsidP="009F1116">
    <w:pPr>
      <w:pStyle w:val="a8"/>
      <w:spacing w:after="225" w:line="210" w:lineRule="atLeast"/>
      <w:ind w:left="6300"/>
      <w:rPr>
        <w:rFonts w:ascii="Arial" w:hAnsi="Arial" w:cs="Arial"/>
        <w:color w:val="383838"/>
        <w:sz w:val="18"/>
        <w:szCs w:val="18"/>
      </w:rPr>
    </w:pPr>
    <w:r>
      <w:rPr>
        <w:rFonts w:ascii="Arial" w:hAnsi="Arial" w:cs="Arial"/>
        <w:color w:val="383838"/>
        <w:sz w:val="18"/>
        <w:szCs w:val="18"/>
      </w:rPr>
      <w:t>Физический адрес компании:</w:t>
    </w:r>
    <w:r>
      <w:rPr>
        <w:rFonts w:ascii="Arial" w:hAnsi="Arial" w:cs="Arial"/>
        <w:color w:val="383838"/>
        <w:sz w:val="18"/>
        <w:szCs w:val="18"/>
      </w:rPr>
      <w:br/>
      <w:t>Россия</w:t>
    </w:r>
    <w:r w:rsidR="009F1116" w:rsidRPr="009F1116">
      <w:rPr>
        <w:rFonts w:ascii="Arial" w:hAnsi="Arial" w:cs="Arial"/>
        <w:color w:val="383838"/>
        <w:sz w:val="18"/>
        <w:szCs w:val="18"/>
      </w:rPr>
      <w:t>141006</w:t>
    </w:r>
    <w:r w:rsidR="009F1116">
      <w:rPr>
        <w:rFonts w:ascii="Arial" w:hAnsi="Arial" w:cs="Arial"/>
        <w:color w:val="383838"/>
        <w:sz w:val="18"/>
        <w:szCs w:val="18"/>
      </w:rPr>
      <w:t xml:space="preserve">, </w:t>
    </w:r>
    <w:r w:rsidR="009F1116" w:rsidRPr="009F1116">
      <w:rPr>
        <w:rFonts w:ascii="Arial" w:hAnsi="Arial" w:cs="Arial"/>
        <w:color w:val="383838"/>
        <w:sz w:val="18"/>
        <w:szCs w:val="18"/>
      </w:rPr>
      <w:t xml:space="preserve">Московская </w:t>
    </w:r>
    <w:proofErr w:type="spellStart"/>
    <w:r w:rsidR="009F1116" w:rsidRPr="009F1116">
      <w:rPr>
        <w:rFonts w:ascii="Arial" w:hAnsi="Arial" w:cs="Arial"/>
        <w:color w:val="383838"/>
        <w:sz w:val="18"/>
        <w:szCs w:val="18"/>
      </w:rPr>
      <w:t>обл</w:t>
    </w:r>
    <w:proofErr w:type="spellEnd"/>
    <w:r w:rsidR="009F1116" w:rsidRPr="009F1116">
      <w:rPr>
        <w:rFonts w:ascii="Arial" w:hAnsi="Arial" w:cs="Arial"/>
        <w:color w:val="383838"/>
        <w:sz w:val="18"/>
        <w:szCs w:val="18"/>
      </w:rPr>
      <w:t>.</w:t>
    </w:r>
    <w:proofErr w:type="gramStart"/>
    <w:r w:rsidR="009F1116">
      <w:rPr>
        <w:rFonts w:ascii="Arial" w:hAnsi="Arial" w:cs="Arial"/>
        <w:color w:val="383838"/>
        <w:sz w:val="18"/>
        <w:szCs w:val="18"/>
      </w:rPr>
      <w:t>,г</w:t>
    </w:r>
    <w:proofErr w:type="gramEnd"/>
    <w:r w:rsidR="009F1116" w:rsidRPr="009F1116">
      <w:rPr>
        <w:rFonts w:ascii="Arial" w:hAnsi="Arial" w:cs="Arial"/>
        <w:color w:val="383838"/>
        <w:sz w:val="18"/>
        <w:szCs w:val="18"/>
      </w:rPr>
      <w:t>. Мытищи</w:t>
    </w:r>
    <w:r w:rsidR="009F1116">
      <w:rPr>
        <w:rFonts w:ascii="Arial" w:hAnsi="Arial" w:cs="Arial"/>
        <w:color w:val="383838"/>
        <w:sz w:val="18"/>
        <w:szCs w:val="18"/>
      </w:rPr>
      <w:t xml:space="preserve"> </w:t>
    </w:r>
    <w:r w:rsidR="009F1116" w:rsidRPr="009F1116">
      <w:rPr>
        <w:rFonts w:ascii="Arial" w:hAnsi="Arial" w:cs="Arial"/>
        <w:color w:val="383838"/>
        <w:sz w:val="18"/>
        <w:szCs w:val="18"/>
      </w:rPr>
      <w:t>Олимпийский проспект, владение 13, стр</w:t>
    </w:r>
    <w:r w:rsidR="009F1116">
      <w:rPr>
        <w:rFonts w:ascii="Arial" w:hAnsi="Arial" w:cs="Arial"/>
        <w:color w:val="383838"/>
        <w:sz w:val="18"/>
        <w:szCs w:val="18"/>
      </w:rPr>
      <w:t>.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C89"/>
    <w:multiLevelType w:val="hybridMultilevel"/>
    <w:tmpl w:val="07AA4526"/>
    <w:lvl w:ilvl="0" w:tplc="C62AE30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E30756"/>
    <w:multiLevelType w:val="hybridMultilevel"/>
    <w:tmpl w:val="28CEEF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74035E"/>
    <w:multiLevelType w:val="hybridMultilevel"/>
    <w:tmpl w:val="D6B45D1A"/>
    <w:lvl w:ilvl="0" w:tplc="3DA8A0E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69D84787"/>
    <w:multiLevelType w:val="hybridMultilevel"/>
    <w:tmpl w:val="8C925B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BA"/>
    <w:rsid w:val="00004899"/>
    <w:rsid w:val="00061309"/>
    <w:rsid w:val="00067238"/>
    <w:rsid w:val="00090BA7"/>
    <w:rsid w:val="00092BA1"/>
    <w:rsid w:val="000B5F21"/>
    <w:rsid w:val="000B62BC"/>
    <w:rsid w:val="000D750E"/>
    <w:rsid w:val="00104F6F"/>
    <w:rsid w:val="00132414"/>
    <w:rsid w:val="001439A1"/>
    <w:rsid w:val="00163008"/>
    <w:rsid w:val="0017170E"/>
    <w:rsid w:val="00176B40"/>
    <w:rsid w:val="00185725"/>
    <w:rsid w:val="00193EF0"/>
    <w:rsid w:val="001A08BF"/>
    <w:rsid w:val="001B74F9"/>
    <w:rsid w:val="001C029E"/>
    <w:rsid w:val="001C0975"/>
    <w:rsid w:val="001C4D7B"/>
    <w:rsid w:val="001E0B59"/>
    <w:rsid w:val="001E5939"/>
    <w:rsid w:val="001F2401"/>
    <w:rsid w:val="001F62D3"/>
    <w:rsid w:val="00203A94"/>
    <w:rsid w:val="00211DC3"/>
    <w:rsid w:val="002136BD"/>
    <w:rsid w:val="00221FAF"/>
    <w:rsid w:val="00235C27"/>
    <w:rsid w:val="002404E9"/>
    <w:rsid w:val="00240813"/>
    <w:rsid w:val="00250A1B"/>
    <w:rsid w:val="002908C8"/>
    <w:rsid w:val="002B4302"/>
    <w:rsid w:val="002B6769"/>
    <w:rsid w:val="002C1224"/>
    <w:rsid w:val="002C7254"/>
    <w:rsid w:val="002F3E18"/>
    <w:rsid w:val="002F5C73"/>
    <w:rsid w:val="00314FD2"/>
    <w:rsid w:val="0031590F"/>
    <w:rsid w:val="00324438"/>
    <w:rsid w:val="0033504D"/>
    <w:rsid w:val="003745BE"/>
    <w:rsid w:val="00377100"/>
    <w:rsid w:val="00396237"/>
    <w:rsid w:val="003A33AC"/>
    <w:rsid w:val="003B1ADE"/>
    <w:rsid w:val="003B24D3"/>
    <w:rsid w:val="003B5C6E"/>
    <w:rsid w:val="003B6193"/>
    <w:rsid w:val="003C6657"/>
    <w:rsid w:val="003D10D9"/>
    <w:rsid w:val="003D3082"/>
    <w:rsid w:val="003E3098"/>
    <w:rsid w:val="003E39D6"/>
    <w:rsid w:val="003E6FA4"/>
    <w:rsid w:val="003F6E53"/>
    <w:rsid w:val="003F7E9A"/>
    <w:rsid w:val="00407093"/>
    <w:rsid w:val="00422730"/>
    <w:rsid w:val="0043003D"/>
    <w:rsid w:val="00436111"/>
    <w:rsid w:val="004421CC"/>
    <w:rsid w:val="00442D60"/>
    <w:rsid w:val="004449F8"/>
    <w:rsid w:val="00450C9C"/>
    <w:rsid w:val="00457E45"/>
    <w:rsid w:val="00477D1D"/>
    <w:rsid w:val="00484755"/>
    <w:rsid w:val="004B079D"/>
    <w:rsid w:val="004B2A09"/>
    <w:rsid w:val="004B42F3"/>
    <w:rsid w:val="004C75B9"/>
    <w:rsid w:val="004D16B9"/>
    <w:rsid w:val="004D204A"/>
    <w:rsid w:val="004D2604"/>
    <w:rsid w:val="004D73AC"/>
    <w:rsid w:val="004D73B0"/>
    <w:rsid w:val="00513592"/>
    <w:rsid w:val="00513B76"/>
    <w:rsid w:val="005207F6"/>
    <w:rsid w:val="00524CF9"/>
    <w:rsid w:val="0052701D"/>
    <w:rsid w:val="00530773"/>
    <w:rsid w:val="00542F74"/>
    <w:rsid w:val="00543F13"/>
    <w:rsid w:val="00560188"/>
    <w:rsid w:val="00562FB8"/>
    <w:rsid w:val="00565B3E"/>
    <w:rsid w:val="005777A5"/>
    <w:rsid w:val="00584E8D"/>
    <w:rsid w:val="005A4251"/>
    <w:rsid w:val="005B5456"/>
    <w:rsid w:val="005B67E6"/>
    <w:rsid w:val="005C77BD"/>
    <w:rsid w:val="005D06AB"/>
    <w:rsid w:val="005D4E23"/>
    <w:rsid w:val="0060582D"/>
    <w:rsid w:val="006178AA"/>
    <w:rsid w:val="00636627"/>
    <w:rsid w:val="006501EE"/>
    <w:rsid w:val="006558A5"/>
    <w:rsid w:val="006628B2"/>
    <w:rsid w:val="00693BE6"/>
    <w:rsid w:val="006B08BA"/>
    <w:rsid w:val="006B6203"/>
    <w:rsid w:val="006C0DA1"/>
    <w:rsid w:val="006F559F"/>
    <w:rsid w:val="007133CA"/>
    <w:rsid w:val="0071779E"/>
    <w:rsid w:val="00764EAA"/>
    <w:rsid w:val="00774339"/>
    <w:rsid w:val="00793A78"/>
    <w:rsid w:val="007B202A"/>
    <w:rsid w:val="007B5729"/>
    <w:rsid w:val="007C1C57"/>
    <w:rsid w:val="007C1EBC"/>
    <w:rsid w:val="007D4745"/>
    <w:rsid w:val="0081032E"/>
    <w:rsid w:val="00826EFA"/>
    <w:rsid w:val="00836146"/>
    <w:rsid w:val="0085017D"/>
    <w:rsid w:val="00850D93"/>
    <w:rsid w:val="00853E74"/>
    <w:rsid w:val="0085528B"/>
    <w:rsid w:val="008609DC"/>
    <w:rsid w:val="00863A70"/>
    <w:rsid w:val="00885B6C"/>
    <w:rsid w:val="00894988"/>
    <w:rsid w:val="008A2DFE"/>
    <w:rsid w:val="008C0FB9"/>
    <w:rsid w:val="008C258C"/>
    <w:rsid w:val="008D485D"/>
    <w:rsid w:val="00906AE6"/>
    <w:rsid w:val="00910859"/>
    <w:rsid w:val="00910A57"/>
    <w:rsid w:val="00916B42"/>
    <w:rsid w:val="0092006D"/>
    <w:rsid w:val="0094607F"/>
    <w:rsid w:val="009477A3"/>
    <w:rsid w:val="00955938"/>
    <w:rsid w:val="00970C77"/>
    <w:rsid w:val="00976914"/>
    <w:rsid w:val="00983571"/>
    <w:rsid w:val="009A23F0"/>
    <w:rsid w:val="009B3C3D"/>
    <w:rsid w:val="009D7624"/>
    <w:rsid w:val="009D7E9D"/>
    <w:rsid w:val="009E6345"/>
    <w:rsid w:val="009F1116"/>
    <w:rsid w:val="00A07345"/>
    <w:rsid w:val="00A170DE"/>
    <w:rsid w:val="00A33721"/>
    <w:rsid w:val="00A4739F"/>
    <w:rsid w:val="00A6018C"/>
    <w:rsid w:val="00A639EE"/>
    <w:rsid w:val="00A6765B"/>
    <w:rsid w:val="00A72F4C"/>
    <w:rsid w:val="00A734D6"/>
    <w:rsid w:val="00A92006"/>
    <w:rsid w:val="00A9295E"/>
    <w:rsid w:val="00AA0701"/>
    <w:rsid w:val="00AA3625"/>
    <w:rsid w:val="00AA6177"/>
    <w:rsid w:val="00AB3632"/>
    <w:rsid w:val="00AE4076"/>
    <w:rsid w:val="00AF4EE0"/>
    <w:rsid w:val="00B00048"/>
    <w:rsid w:val="00B01558"/>
    <w:rsid w:val="00B04795"/>
    <w:rsid w:val="00B06122"/>
    <w:rsid w:val="00B17796"/>
    <w:rsid w:val="00B23E61"/>
    <w:rsid w:val="00B35023"/>
    <w:rsid w:val="00B474DF"/>
    <w:rsid w:val="00B51E20"/>
    <w:rsid w:val="00B673F7"/>
    <w:rsid w:val="00B82220"/>
    <w:rsid w:val="00B8295E"/>
    <w:rsid w:val="00B86B30"/>
    <w:rsid w:val="00B9238B"/>
    <w:rsid w:val="00B95FB1"/>
    <w:rsid w:val="00BA788B"/>
    <w:rsid w:val="00BC3B46"/>
    <w:rsid w:val="00BC3F28"/>
    <w:rsid w:val="00BC73D7"/>
    <w:rsid w:val="00BE30A7"/>
    <w:rsid w:val="00BF1723"/>
    <w:rsid w:val="00C00FEC"/>
    <w:rsid w:val="00C3437F"/>
    <w:rsid w:val="00C4214A"/>
    <w:rsid w:val="00CA6A62"/>
    <w:rsid w:val="00CC459D"/>
    <w:rsid w:val="00CE2DC5"/>
    <w:rsid w:val="00CE59C4"/>
    <w:rsid w:val="00CF752E"/>
    <w:rsid w:val="00CF7C1D"/>
    <w:rsid w:val="00D0237D"/>
    <w:rsid w:val="00D118ED"/>
    <w:rsid w:val="00D11D23"/>
    <w:rsid w:val="00D1254E"/>
    <w:rsid w:val="00D16FED"/>
    <w:rsid w:val="00D202F1"/>
    <w:rsid w:val="00D311F6"/>
    <w:rsid w:val="00D340EA"/>
    <w:rsid w:val="00D3528F"/>
    <w:rsid w:val="00D617B6"/>
    <w:rsid w:val="00D654C4"/>
    <w:rsid w:val="00D659CF"/>
    <w:rsid w:val="00DA00C3"/>
    <w:rsid w:val="00DA29D8"/>
    <w:rsid w:val="00DC118C"/>
    <w:rsid w:val="00DD5A9B"/>
    <w:rsid w:val="00DF55CB"/>
    <w:rsid w:val="00DF700D"/>
    <w:rsid w:val="00E02762"/>
    <w:rsid w:val="00E11346"/>
    <w:rsid w:val="00E1490E"/>
    <w:rsid w:val="00E33902"/>
    <w:rsid w:val="00E56F93"/>
    <w:rsid w:val="00E71585"/>
    <w:rsid w:val="00E81E4B"/>
    <w:rsid w:val="00E91DDF"/>
    <w:rsid w:val="00EA15C5"/>
    <w:rsid w:val="00EA370C"/>
    <w:rsid w:val="00EA4F8C"/>
    <w:rsid w:val="00EB32F6"/>
    <w:rsid w:val="00EB7888"/>
    <w:rsid w:val="00ED128E"/>
    <w:rsid w:val="00ED3313"/>
    <w:rsid w:val="00ED4F40"/>
    <w:rsid w:val="00EF7232"/>
    <w:rsid w:val="00F0292C"/>
    <w:rsid w:val="00F365F4"/>
    <w:rsid w:val="00F375EE"/>
    <w:rsid w:val="00F62F4B"/>
    <w:rsid w:val="00F647C4"/>
    <w:rsid w:val="00F6685A"/>
    <w:rsid w:val="00F746C1"/>
    <w:rsid w:val="00F77960"/>
    <w:rsid w:val="00F92046"/>
    <w:rsid w:val="00F9421E"/>
    <w:rsid w:val="00FA077C"/>
    <w:rsid w:val="00FA2468"/>
    <w:rsid w:val="00FB50B3"/>
    <w:rsid w:val="00FD0E18"/>
    <w:rsid w:val="00FD5AEF"/>
    <w:rsid w:val="00FE1D26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08B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485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D485D"/>
    <w:pPr>
      <w:tabs>
        <w:tab w:val="center" w:pos="4677"/>
        <w:tab w:val="right" w:pos="9355"/>
      </w:tabs>
    </w:pPr>
  </w:style>
  <w:style w:type="character" w:styleId="a5">
    <w:name w:val="Hyperlink"/>
    <w:uiPriority w:val="99"/>
    <w:rsid w:val="007B202A"/>
    <w:rPr>
      <w:color w:val="0000FF"/>
      <w:u w:val="single"/>
    </w:rPr>
  </w:style>
  <w:style w:type="character" w:styleId="a6">
    <w:name w:val="page number"/>
    <w:basedOn w:val="a0"/>
    <w:rsid w:val="004D73B0"/>
  </w:style>
  <w:style w:type="table" w:styleId="a7">
    <w:name w:val="Table Grid"/>
    <w:basedOn w:val="a1"/>
    <w:rsid w:val="00A63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43003D"/>
  </w:style>
  <w:style w:type="character" w:customStyle="1" w:styleId="apple-converted-space">
    <w:name w:val="apple-converted-space"/>
    <w:basedOn w:val="a0"/>
    <w:rsid w:val="004D73AC"/>
  </w:style>
  <w:style w:type="paragraph" w:styleId="a8">
    <w:name w:val="Normal (Web)"/>
    <w:basedOn w:val="a"/>
    <w:rsid w:val="004D73A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08B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485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D485D"/>
    <w:pPr>
      <w:tabs>
        <w:tab w:val="center" w:pos="4677"/>
        <w:tab w:val="right" w:pos="9355"/>
      </w:tabs>
    </w:pPr>
  </w:style>
  <w:style w:type="character" w:styleId="a5">
    <w:name w:val="Hyperlink"/>
    <w:uiPriority w:val="99"/>
    <w:rsid w:val="007B202A"/>
    <w:rPr>
      <w:color w:val="0000FF"/>
      <w:u w:val="single"/>
    </w:rPr>
  </w:style>
  <w:style w:type="character" w:styleId="a6">
    <w:name w:val="page number"/>
    <w:basedOn w:val="a0"/>
    <w:rsid w:val="004D73B0"/>
  </w:style>
  <w:style w:type="table" w:styleId="a7">
    <w:name w:val="Table Grid"/>
    <w:basedOn w:val="a1"/>
    <w:rsid w:val="00A63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43003D"/>
  </w:style>
  <w:style w:type="character" w:customStyle="1" w:styleId="apple-converted-space">
    <w:name w:val="apple-converted-space"/>
    <w:basedOn w:val="a0"/>
    <w:rsid w:val="004D73AC"/>
  </w:style>
  <w:style w:type="paragraph" w:styleId="a8">
    <w:name w:val="Normal (Web)"/>
    <w:basedOn w:val="a"/>
    <w:rsid w:val="004D73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fo@iss-gk.ru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ngin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kan\Saved%20Games\Desktop\&#1048;&#1057;&#1057;\&#1041;&#1083;&#1072;&#1085;&#108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47907-3340-4DCE-BEBA-38C6E5BA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</Template>
  <TotalTime>6</TotalTime>
  <Pages>1</Pages>
  <Words>84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компании</vt:lpstr>
    </vt:vector>
  </TitlesOfParts>
  <Company>SPecialiST RePack</Company>
  <LinksUpToDate>false</LinksUpToDate>
  <CharactersWithSpaces>757</CharactersWithSpaces>
  <SharedDoc>false</SharedDoc>
  <HLinks>
    <vt:vector size="12" baseType="variant">
      <vt:variant>
        <vt:i4>2818057</vt:i4>
      </vt:variant>
      <vt:variant>
        <vt:i4>3</vt:i4>
      </vt:variant>
      <vt:variant>
        <vt:i4>0</vt:i4>
      </vt:variant>
      <vt:variant>
        <vt:i4>5</vt:i4>
      </vt:variant>
      <vt:variant>
        <vt:lpwstr>mailto:info@engins.ru</vt:lpwstr>
      </vt:variant>
      <vt:variant>
        <vt:lpwstr/>
      </vt:variant>
      <vt:variant>
        <vt:i4>1835023</vt:i4>
      </vt:variant>
      <vt:variant>
        <vt:i4>0</vt:i4>
      </vt:variant>
      <vt:variant>
        <vt:i4>0</vt:i4>
      </vt:variant>
      <vt:variant>
        <vt:i4>5</vt:i4>
      </vt:variant>
      <vt:variant>
        <vt:lpwstr>http://engins.ru/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компании</dc:title>
  <dc:creator>Николас</dc:creator>
  <cp:lastModifiedBy>пользователь</cp:lastModifiedBy>
  <cp:revision>7</cp:revision>
  <cp:lastPrinted>2014-08-29T08:25:00Z</cp:lastPrinted>
  <dcterms:created xsi:type="dcterms:W3CDTF">2014-09-19T11:28:00Z</dcterms:created>
  <dcterms:modified xsi:type="dcterms:W3CDTF">2016-08-25T14:06:00Z</dcterms:modified>
</cp:coreProperties>
</file>